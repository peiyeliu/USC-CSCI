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25892C" w14:textId="5F2369AF" w:rsidR="002E5AE3" w:rsidRPr="007A0FD1" w:rsidRDefault="007A0FD1">
      <w:pPr>
        <w:rPr>
          <w:b/>
          <w:bCs/>
        </w:rPr>
      </w:pPr>
      <w:r w:rsidRPr="007A0FD1">
        <w:rPr>
          <w:b/>
          <w:bCs/>
        </w:rPr>
        <w:t>HW1 Extra P</w:t>
      </w:r>
      <w:r>
        <w:rPr>
          <w:b/>
          <w:bCs/>
        </w:rPr>
        <w:t>roblem 1</w:t>
      </w:r>
      <w:r w:rsidRPr="007A0FD1">
        <w:rPr>
          <w:b/>
          <w:bCs/>
        </w:rPr>
        <w:t xml:space="preserve"> </w:t>
      </w:r>
      <w:r w:rsidR="002E5AE3" w:rsidRPr="007A0FD1">
        <w:rPr>
          <w:b/>
          <w:bCs/>
        </w:rPr>
        <w:t>Readme</w:t>
      </w:r>
    </w:p>
    <w:p w14:paraId="6A0C5A30" w14:textId="77777777" w:rsidR="002E5AE3" w:rsidRPr="007A0FD1" w:rsidRDefault="002E5AE3">
      <w:pPr>
        <w:rPr>
          <w:b/>
          <w:bCs/>
        </w:rPr>
      </w:pPr>
    </w:p>
    <w:p w14:paraId="76ECD15B" w14:textId="77777777" w:rsidR="002E5AE3" w:rsidRPr="007A0FD1" w:rsidRDefault="002E5AE3">
      <w:pPr>
        <w:rPr>
          <w:b/>
          <w:bCs/>
        </w:rPr>
      </w:pPr>
      <w:r w:rsidRPr="007A0FD1">
        <w:rPr>
          <w:b/>
          <w:bCs/>
        </w:rPr>
        <w:t>Student name: Peiye Liu</w:t>
      </w:r>
    </w:p>
    <w:p w14:paraId="76287BCD" w14:textId="77777777" w:rsidR="002E5AE3" w:rsidRPr="007A0FD1" w:rsidRDefault="002E5AE3">
      <w:pPr>
        <w:rPr>
          <w:b/>
          <w:bCs/>
        </w:rPr>
      </w:pPr>
      <w:r w:rsidRPr="007A0FD1">
        <w:rPr>
          <w:b/>
          <w:bCs/>
        </w:rPr>
        <w:t>USC Student ID: 5961770016</w:t>
      </w:r>
    </w:p>
    <w:p w14:paraId="0A226F79" w14:textId="77777777" w:rsidR="002E5AE3" w:rsidRPr="007A0FD1" w:rsidRDefault="002E5AE3">
      <w:pPr>
        <w:rPr>
          <w:b/>
          <w:bCs/>
        </w:rPr>
      </w:pPr>
      <w:r w:rsidRPr="007A0FD1">
        <w:rPr>
          <w:b/>
          <w:bCs/>
        </w:rPr>
        <w:t xml:space="preserve">Email: </w:t>
      </w:r>
      <w:hyperlink r:id="rId5" w:history="1">
        <w:r w:rsidRPr="007A0FD1">
          <w:rPr>
            <w:rStyle w:val="Hyperlink"/>
            <w:b/>
            <w:bCs/>
          </w:rPr>
          <w:t>peiyeliu@usc.edu</w:t>
        </w:r>
      </w:hyperlink>
    </w:p>
    <w:p w14:paraId="661B1C24" w14:textId="77777777" w:rsidR="002E5AE3" w:rsidRPr="007A0FD1" w:rsidRDefault="002E5AE3">
      <w:pPr>
        <w:rPr>
          <w:b/>
          <w:bCs/>
        </w:rPr>
      </w:pPr>
    </w:p>
    <w:p w14:paraId="39139135" w14:textId="4BD1BA29" w:rsidR="002E5AE3" w:rsidRDefault="002E5AE3">
      <w:pPr>
        <w:rPr>
          <w:b/>
          <w:bCs/>
        </w:rPr>
      </w:pPr>
      <w:r w:rsidRPr="007A0FD1">
        <w:rPr>
          <w:b/>
          <w:bCs/>
        </w:rPr>
        <w:t>Brief program summary:</w:t>
      </w:r>
    </w:p>
    <w:p w14:paraId="47DF8F03" w14:textId="1B661706" w:rsidR="007A0FD1" w:rsidRDefault="007A0FD1">
      <w:r>
        <w:t xml:space="preserve">In this problem, the network of people can be represented by an undirected graph. Each node represents a person. Also, each edge should have its weight. In my work, the edge weight can be 1(closest), 2, 3, 4, 5. For example, you and your roommate will have a distance of 1. A person in LA might have a distance of 5 with his/her friend in San Diego. </w:t>
      </w:r>
    </w:p>
    <w:p w14:paraId="41E9E9A3" w14:textId="45B4DBB8" w:rsidR="007A0FD1" w:rsidRDefault="007A0FD1"/>
    <w:p w14:paraId="465E02F3" w14:textId="2B0EA281" w:rsidR="007A0FD1" w:rsidRDefault="007A0FD1">
      <w:r>
        <w:t xml:space="preserve">The general idea is to use Bellman-ford algorithm to find the distance of a positive node to every other node. </w:t>
      </w:r>
      <w:r w:rsidR="00337DB6">
        <w:t>A</w:t>
      </w:r>
      <w:r>
        <w:t xml:space="preserve"> specific benchmark</w:t>
      </w:r>
      <w:r w:rsidR="00337DB6">
        <w:t xml:space="preserve"> will be applied to tell whether the distance is short or not.</w:t>
      </w:r>
    </w:p>
    <w:p w14:paraId="581B01CD" w14:textId="0F156CCD" w:rsidR="002E5AE3" w:rsidRDefault="002E5AE3"/>
    <w:p w14:paraId="43FBC026" w14:textId="05324190" w:rsidR="00AA3CFA" w:rsidRPr="00AA3CFA" w:rsidRDefault="00AA3CFA">
      <w:pPr>
        <w:rPr>
          <w:b/>
          <w:bCs/>
        </w:rPr>
      </w:pPr>
      <w:r w:rsidRPr="00AA3CFA">
        <w:rPr>
          <w:b/>
          <w:bCs/>
        </w:rPr>
        <w:t>Test cases:</w:t>
      </w:r>
    </w:p>
    <w:p w14:paraId="2344DF72" w14:textId="709D341D" w:rsidR="00AA3CFA" w:rsidRDefault="00AA3CFA">
      <w:r>
        <w:t>Here is a sample graph input file:</w:t>
      </w:r>
    </w:p>
    <w:p w14:paraId="59E52DC0" w14:textId="193F09FF" w:rsidR="00AA3CFA" w:rsidRDefault="0055087F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A6AFCD" wp14:editId="41CE77BD">
                <wp:simplePos x="0" y="0"/>
                <wp:positionH relativeFrom="column">
                  <wp:posOffset>2133177</wp:posOffset>
                </wp:positionH>
                <wp:positionV relativeFrom="paragraph">
                  <wp:posOffset>131868</wp:posOffset>
                </wp:positionV>
                <wp:extent cx="914400" cy="245533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55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2A30F4" w14:textId="52B3CDDC" w:rsidR="0055087F" w:rsidRPr="0055087F" w:rsidRDefault="0055087F" w:rsidP="0055087F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A6AFCD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167.95pt;margin-top:10.4pt;width:1in;height:19.35pt;z-index:251683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" filled="f" stroked="f" strokeweight=".5pt">
                <v:textbox>
                  <w:txbxContent>
                    <w:p w14:paraId="372A30F4" w14:textId="52B3CDDC" w:rsidR="0055087F" w:rsidRPr="0055087F" w:rsidRDefault="0055087F" w:rsidP="0055087F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03ABEC03" w14:textId="2ABFD021" w:rsidR="00AA3CFA" w:rsidRDefault="0055087F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B97834" wp14:editId="6D2CDC85">
                <wp:simplePos x="0" y="0"/>
                <wp:positionH relativeFrom="column">
                  <wp:posOffset>2429510</wp:posOffset>
                </wp:positionH>
                <wp:positionV relativeFrom="paragraph">
                  <wp:posOffset>72390</wp:posOffset>
                </wp:positionV>
                <wp:extent cx="914400" cy="245533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55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03F48E" w14:textId="3C7D2822" w:rsidR="0055087F" w:rsidRPr="0055087F" w:rsidRDefault="0055087F" w:rsidP="0055087F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97834" id="Text Box 24" o:spid="_x0000_s1027" type="#_x0000_t202" style="position:absolute;margin-left:191.3pt;margin-top:5.7pt;width:1in;height:19.35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" filled="f" stroked="f" strokeweight=".5pt">
                <v:textbox>
                  <w:txbxContent>
                    <w:p w14:paraId="4A03F48E" w14:textId="3C7D2822" w:rsidR="0055087F" w:rsidRPr="0055087F" w:rsidRDefault="0055087F" w:rsidP="0055087F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F092E4" wp14:editId="20B7C616">
                <wp:simplePos x="0" y="0"/>
                <wp:positionH relativeFrom="column">
                  <wp:posOffset>1794086</wp:posOffset>
                </wp:positionH>
                <wp:positionV relativeFrom="paragraph">
                  <wp:posOffset>80010</wp:posOffset>
                </wp:positionV>
                <wp:extent cx="914400" cy="27114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A72503" w14:textId="6747AA20" w:rsidR="0055087F" w:rsidRPr="0055087F" w:rsidRDefault="0055087F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5087F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092E4" id="Text Box 23" o:spid="_x0000_s1028" type="#_x0000_t202" style="position:absolute;margin-left:141.25pt;margin-top:6.3pt;width:1in;height:21.35pt;z-index:251675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" filled="f" stroked="f" strokeweight=".5pt">
                <v:textbox>
                  <w:txbxContent>
                    <w:p w14:paraId="61A72503" w14:textId="6747AA20" w:rsidR="0055087F" w:rsidRPr="0055087F" w:rsidRDefault="0055087F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5087F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75A810" wp14:editId="249B4A49">
                <wp:simplePos x="0" y="0"/>
                <wp:positionH relativeFrom="column">
                  <wp:posOffset>1921933</wp:posOffset>
                </wp:positionH>
                <wp:positionV relativeFrom="paragraph">
                  <wp:posOffset>186689</wp:posOffset>
                </wp:positionV>
                <wp:extent cx="685800" cy="643467"/>
                <wp:effectExtent l="12700" t="12700" r="25400" b="2984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643467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52B755" id="Straight Connector 20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35pt,14.7pt" to="205.35pt,65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" strokecolor="#4472c4 [3204]" strokeweight="2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C15CEB" wp14:editId="66C2DB35">
                <wp:simplePos x="0" y="0"/>
                <wp:positionH relativeFrom="column">
                  <wp:posOffset>1989667</wp:posOffset>
                </wp:positionH>
                <wp:positionV relativeFrom="paragraph">
                  <wp:posOffset>182457</wp:posOffset>
                </wp:positionV>
                <wp:extent cx="508000" cy="0"/>
                <wp:effectExtent l="0" t="12700" r="25400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0" cy="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1F7233" id="Straight Connector 1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65pt,14.35pt" to="196.65pt,14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" strokecolor="#4472c4 [3204]" strokeweight="2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3EA2DF" wp14:editId="0781F59F">
                <wp:simplePos x="0" y="0"/>
                <wp:positionH relativeFrom="column">
                  <wp:posOffset>2429934</wp:posOffset>
                </wp:positionH>
                <wp:positionV relativeFrom="paragraph">
                  <wp:posOffset>72390</wp:posOffset>
                </wp:positionV>
                <wp:extent cx="270510" cy="254000"/>
                <wp:effectExtent l="0" t="0" r="8890" b="1270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" cy="254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65487B" id="Oval 14" o:spid="_x0000_s1026" style="position:absolute;margin-left:191.35pt;margin-top:5.7pt;width:21.3pt;height:2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16853A" wp14:editId="1472CBFD">
                <wp:simplePos x="0" y="0"/>
                <wp:positionH relativeFrom="column">
                  <wp:posOffset>1803188</wp:posOffset>
                </wp:positionH>
                <wp:positionV relativeFrom="paragraph">
                  <wp:posOffset>72390</wp:posOffset>
                </wp:positionV>
                <wp:extent cx="270510" cy="254000"/>
                <wp:effectExtent l="0" t="0" r="8890" b="1270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" cy="254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BCCDF0" id="Oval 13" o:spid="_x0000_s1026" style="position:absolute;margin-left:142pt;margin-top:5.7pt;width:21.3pt;height:2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" fillcolor="#4472c4 [3204]" strokecolor="#1f3763 [1604]" strokeweight="1pt">
                <v:stroke joinstyle="miter"/>
              </v:oval>
            </w:pict>
          </mc:Fallback>
        </mc:AlternateContent>
      </w:r>
      <w:r w:rsidR="00AA3CFA">
        <w:t>4 5</w:t>
      </w:r>
    </w:p>
    <w:p w14:paraId="42695D51" w14:textId="4C4064D2" w:rsidR="00AA3CFA" w:rsidRDefault="0055087F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977843" wp14:editId="52CD9941">
                <wp:simplePos x="0" y="0"/>
                <wp:positionH relativeFrom="column">
                  <wp:posOffset>1650577</wp:posOffset>
                </wp:positionH>
                <wp:positionV relativeFrom="paragraph">
                  <wp:posOffset>165735</wp:posOffset>
                </wp:positionV>
                <wp:extent cx="914400" cy="245533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55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23F83D" w14:textId="60AC0353" w:rsidR="0055087F" w:rsidRPr="0055087F" w:rsidRDefault="0055087F" w:rsidP="0055087F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7843" id="Text Box 30" o:spid="_x0000_s1029" type="#_x0000_t202" style="position:absolute;margin-left:129.95pt;margin-top:13.05pt;width:1in;height:19.35pt;z-index:2516899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" filled="f" stroked="f" strokeweight=".5pt">
                <v:textbox>
                  <w:txbxContent>
                    <w:p w14:paraId="1123F83D" w14:textId="60AC0353" w:rsidR="0055087F" w:rsidRPr="0055087F" w:rsidRDefault="0055087F" w:rsidP="0055087F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732F1C6" wp14:editId="782F00AC">
                <wp:simplePos x="0" y="0"/>
                <wp:positionH relativeFrom="column">
                  <wp:posOffset>2603500</wp:posOffset>
                </wp:positionH>
                <wp:positionV relativeFrom="paragraph">
                  <wp:posOffset>165947</wp:posOffset>
                </wp:positionV>
                <wp:extent cx="914400" cy="245533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55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BB122C" w14:textId="3FAFF964" w:rsidR="0055087F" w:rsidRPr="0055087F" w:rsidRDefault="0055087F" w:rsidP="0055087F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2F1C6" id="Text Box 28" o:spid="_x0000_s1030" type="#_x0000_t202" style="position:absolute;margin-left:205pt;margin-top:13.05pt;width:1in;height:19.35pt;z-index:2516858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" filled="f" stroked="f" strokeweight=".5pt">
                <v:textbox>
                  <w:txbxContent>
                    <w:p w14:paraId="61BB122C" w14:textId="3FAFF964" w:rsidR="0055087F" w:rsidRPr="0055087F" w:rsidRDefault="0055087F" w:rsidP="0055087F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E80847" wp14:editId="250B227B">
                <wp:simplePos x="0" y="0"/>
                <wp:positionH relativeFrom="column">
                  <wp:posOffset>2582333</wp:posOffset>
                </wp:positionH>
                <wp:positionV relativeFrom="paragraph">
                  <wp:posOffset>4445</wp:posOffset>
                </wp:positionV>
                <wp:extent cx="0" cy="643467"/>
                <wp:effectExtent l="12700" t="0" r="25400" b="2984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3467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60B311" id="Straight Connector 2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35pt,.35pt" to="203.35pt,5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" strokecolor="#4472c4 [3204]" strokeweight="2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735A46" wp14:editId="202AAC0D">
                <wp:simplePos x="0" y="0"/>
                <wp:positionH relativeFrom="column">
                  <wp:posOffset>1917700</wp:posOffset>
                </wp:positionH>
                <wp:positionV relativeFrom="paragraph">
                  <wp:posOffset>635</wp:posOffset>
                </wp:positionV>
                <wp:extent cx="0" cy="643467"/>
                <wp:effectExtent l="12700" t="0" r="25400" b="2984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3467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F28E7B" id="Straight Connector 2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pt,.05pt" to="151pt,50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" strokecolor="#4472c4 [3204]" strokeweight="2.5pt">
                <v:stroke joinstyle="miter"/>
              </v:line>
            </w:pict>
          </mc:Fallback>
        </mc:AlternateContent>
      </w:r>
      <w:r w:rsidR="00AA3CFA">
        <w:t>0 1 3</w:t>
      </w:r>
    </w:p>
    <w:p w14:paraId="05C6C90D" w14:textId="5D68AE12" w:rsidR="00AA3CFA" w:rsidRDefault="0055087F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A6F12B6" wp14:editId="4016BBB6">
                <wp:simplePos x="0" y="0"/>
                <wp:positionH relativeFrom="column">
                  <wp:posOffset>2061210</wp:posOffset>
                </wp:positionH>
                <wp:positionV relativeFrom="paragraph">
                  <wp:posOffset>64770</wp:posOffset>
                </wp:positionV>
                <wp:extent cx="914400" cy="24511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449C17" w14:textId="1D6BF99F" w:rsidR="0055087F" w:rsidRPr="0055087F" w:rsidRDefault="0055087F" w:rsidP="0055087F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F12B6" id="Text Box 31" o:spid="_x0000_s1031" type="#_x0000_t202" style="position:absolute;margin-left:162.3pt;margin-top:5.1pt;width:1in;height:19.3pt;z-index:2516920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" filled="f" stroked="f" strokeweight=".5pt">
                <v:textbox>
                  <w:txbxContent>
                    <w:p w14:paraId="38449C17" w14:textId="1D6BF99F" w:rsidR="0055087F" w:rsidRPr="0055087F" w:rsidRDefault="0055087F" w:rsidP="0055087F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AA3CFA">
        <w:t>1 2 5</w:t>
      </w:r>
    </w:p>
    <w:p w14:paraId="7641ECAC" w14:textId="550E53E9" w:rsidR="00AA3CFA" w:rsidRDefault="0055087F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E3A60A" wp14:editId="37AFC5E0">
                <wp:simplePos x="0" y="0"/>
                <wp:positionH relativeFrom="column">
                  <wp:posOffset>1794510</wp:posOffset>
                </wp:positionH>
                <wp:positionV relativeFrom="paragraph">
                  <wp:posOffset>123402</wp:posOffset>
                </wp:positionV>
                <wp:extent cx="914400" cy="245533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55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0E025E" w14:textId="78F43387" w:rsidR="0055087F" w:rsidRPr="0055087F" w:rsidRDefault="0055087F" w:rsidP="0055087F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3A60A" id="Text Box 26" o:spid="_x0000_s1032" type="#_x0000_t202" style="position:absolute;margin-left:141.3pt;margin-top:9.7pt;width:1in;height:19.35pt;z-index:251681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" filled="f" stroked="f" strokeweight=".5pt">
                <v:textbox>
                  <w:txbxContent>
                    <w:p w14:paraId="2C0E025E" w14:textId="78F43387" w:rsidR="0055087F" w:rsidRPr="0055087F" w:rsidRDefault="0055087F" w:rsidP="0055087F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98A06F" wp14:editId="505368AC">
                <wp:simplePos x="0" y="0"/>
                <wp:positionH relativeFrom="column">
                  <wp:posOffset>2433743</wp:posOffset>
                </wp:positionH>
                <wp:positionV relativeFrom="paragraph">
                  <wp:posOffset>123825</wp:posOffset>
                </wp:positionV>
                <wp:extent cx="914400" cy="245533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55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D360F8" w14:textId="68882C98" w:rsidR="0055087F" w:rsidRPr="0055087F" w:rsidRDefault="0055087F" w:rsidP="0055087F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8A06F" id="Text Box 25" o:spid="_x0000_s1033" type="#_x0000_t202" style="position:absolute;margin-left:191.65pt;margin-top:9.75pt;width:1in;height:19.35pt;z-index:251679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" filled="f" stroked="f" strokeweight=".5pt">
                <v:textbox>
                  <w:txbxContent>
                    <w:p w14:paraId="2DD360F8" w14:textId="68882C98" w:rsidR="0055087F" w:rsidRPr="0055087F" w:rsidRDefault="0055087F" w:rsidP="0055087F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25359E" wp14:editId="51F7A2B0">
                <wp:simplePos x="0" y="0"/>
                <wp:positionH relativeFrom="column">
                  <wp:posOffset>2429933</wp:posOffset>
                </wp:positionH>
                <wp:positionV relativeFrom="paragraph">
                  <wp:posOffset>123825</wp:posOffset>
                </wp:positionV>
                <wp:extent cx="270510" cy="254000"/>
                <wp:effectExtent l="0" t="0" r="8890" b="1270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" cy="254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C5A367" id="Oval 15" o:spid="_x0000_s1026" style="position:absolute;margin-left:191.35pt;margin-top:9.75pt;width:21.3pt;height:2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EF6E6A" wp14:editId="473C1464">
                <wp:simplePos x="0" y="0"/>
                <wp:positionH relativeFrom="column">
                  <wp:posOffset>1794510</wp:posOffset>
                </wp:positionH>
                <wp:positionV relativeFrom="paragraph">
                  <wp:posOffset>123825</wp:posOffset>
                </wp:positionV>
                <wp:extent cx="270510" cy="254000"/>
                <wp:effectExtent l="0" t="0" r="8890" b="1270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" cy="254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81D5B5" id="Oval 16" o:spid="_x0000_s1026" style="position:absolute;margin-left:141.3pt;margin-top:9.75pt;width:21.3pt;height:2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" fillcolor="#4472c4 [3204]" strokecolor="#1f3763 [1604]" strokeweight="1pt">
                <v:stroke joinstyle="miter"/>
              </v:oval>
            </w:pict>
          </mc:Fallback>
        </mc:AlternateContent>
      </w:r>
      <w:r w:rsidR="00AA3CFA">
        <w:t>2 3 1</w:t>
      </w:r>
    </w:p>
    <w:p w14:paraId="493CCA34" w14:textId="3BD2EE9D" w:rsidR="00AA3CFA" w:rsidRDefault="0055087F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0E7D726" wp14:editId="2BAE8218">
                <wp:simplePos x="0" y="0"/>
                <wp:positionH relativeFrom="column">
                  <wp:posOffset>2073487</wp:posOffset>
                </wp:positionH>
                <wp:positionV relativeFrom="paragraph">
                  <wp:posOffset>76835</wp:posOffset>
                </wp:positionV>
                <wp:extent cx="914400" cy="245533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55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59B58A" w14:textId="6601E9D9" w:rsidR="0055087F" w:rsidRPr="0055087F" w:rsidRDefault="0055087F" w:rsidP="0055087F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7D726" id="Text Box 29" o:spid="_x0000_s1034" type="#_x0000_t202" style="position:absolute;margin-left:163.25pt;margin-top:6.05pt;width:1in;height:19.35pt;z-index:2516879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" filled="f" stroked="f" strokeweight=".5pt">
                <v:textbox>
                  <w:txbxContent>
                    <w:p w14:paraId="6659B58A" w14:textId="6601E9D9" w:rsidR="0055087F" w:rsidRPr="0055087F" w:rsidRDefault="0055087F" w:rsidP="0055087F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BDB641" wp14:editId="2EC7380A">
                <wp:simplePos x="0" y="0"/>
                <wp:positionH relativeFrom="column">
                  <wp:posOffset>1989455</wp:posOffset>
                </wp:positionH>
                <wp:positionV relativeFrom="paragraph">
                  <wp:posOffset>85937</wp:posOffset>
                </wp:positionV>
                <wp:extent cx="508000" cy="0"/>
                <wp:effectExtent l="0" t="12700" r="25400" b="254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0" cy="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CC0717" id="Straight Connector 19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65pt,6.75pt" to="196.65pt,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" strokecolor="#4472c4 [3204]" strokeweight="2.5pt">
                <v:stroke joinstyle="miter"/>
              </v:line>
            </w:pict>
          </mc:Fallback>
        </mc:AlternateContent>
      </w:r>
      <w:r w:rsidR="00AA3CFA">
        <w:t xml:space="preserve">3 </w:t>
      </w:r>
      <w:r>
        <w:t>0</w:t>
      </w:r>
      <w:r w:rsidR="00AA3CFA">
        <w:t xml:space="preserve"> 2</w:t>
      </w:r>
    </w:p>
    <w:p w14:paraId="6E984890" w14:textId="14072D9D" w:rsidR="00AA3CFA" w:rsidRDefault="00AA3CFA">
      <w:r>
        <w:t xml:space="preserve">0 </w:t>
      </w:r>
      <w:r w:rsidR="0055087F">
        <w:t>2</w:t>
      </w:r>
      <w:r>
        <w:t xml:space="preserve"> 4</w:t>
      </w:r>
    </w:p>
    <w:p w14:paraId="7B0E724D" w14:textId="7443E5C9" w:rsidR="00AA3CFA" w:rsidRDefault="00AA3CFA"/>
    <w:p w14:paraId="6BD34CEC" w14:textId="47511CF6" w:rsidR="00AA3CFA" w:rsidRDefault="00AA3CFA">
      <w:r>
        <w:t>The first line tells the number of nodes and the number of edges respectively.</w:t>
      </w:r>
    </w:p>
    <w:p w14:paraId="0DD0D5DF" w14:textId="64577910" w:rsidR="00AA3CFA" w:rsidRDefault="00AA3CFA">
      <w:r>
        <w:t>From the second line, each line has three integers represent source node, destination node and the edge distance. The nodes are 0-based.</w:t>
      </w:r>
    </w:p>
    <w:p w14:paraId="0ACC3781" w14:textId="5779F76D" w:rsidR="00AA3CFA" w:rsidRDefault="00AA3CFA"/>
    <w:p w14:paraId="7D15E6D6" w14:textId="239231FE" w:rsidR="00AA3CFA" w:rsidRDefault="00AA3CFA">
      <w:r>
        <w:t>Here is a sample positive case input file:</w:t>
      </w:r>
    </w:p>
    <w:p w14:paraId="3A94AB46" w14:textId="747B79A3" w:rsidR="00AA3CFA" w:rsidRDefault="00AA3CFA"/>
    <w:p w14:paraId="3FF660EB" w14:textId="5C486BF1" w:rsidR="00AA3CFA" w:rsidRDefault="00AA3CFA">
      <w:r>
        <w:t>3</w:t>
      </w:r>
    </w:p>
    <w:p w14:paraId="6161E586" w14:textId="7319434D" w:rsidR="00AA3CFA" w:rsidRDefault="00AA3CFA">
      <w:r>
        <w:t>0</w:t>
      </w:r>
    </w:p>
    <w:p w14:paraId="2B37D484" w14:textId="1B0F6A6D" w:rsidR="00AA3CFA" w:rsidRDefault="00AA3CFA">
      <w:r>
        <w:t>2</w:t>
      </w:r>
    </w:p>
    <w:p w14:paraId="3972AAFE" w14:textId="24C9FB37" w:rsidR="00AA3CFA" w:rsidRDefault="00AA3CFA">
      <w:r>
        <w:t>4</w:t>
      </w:r>
    </w:p>
    <w:p w14:paraId="73B7416C" w14:textId="5855C145" w:rsidR="00AA3CFA" w:rsidRDefault="00AA3CFA"/>
    <w:p w14:paraId="6CE469C7" w14:textId="597D39DF" w:rsidR="00AA3CFA" w:rsidRDefault="00AA3CFA">
      <w:r>
        <w:t xml:space="preserve">The first line tells how many people in this group has COVID-19 test positive. Each following line represent the index of that positive node. </w:t>
      </w:r>
    </w:p>
    <w:p w14:paraId="318E6C5A" w14:textId="3FDF8CD7" w:rsidR="00AA3CFA" w:rsidRDefault="00AA3CFA"/>
    <w:p w14:paraId="7E2AED44" w14:textId="77777777" w:rsidR="00AA3CFA" w:rsidRDefault="00AA3CFA"/>
    <w:p w14:paraId="19E1EAAF" w14:textId="77777777" w:rsidR="00AA3CFA" w:rsidRDefault="00AA3CFA">
      <w:pPr>
        <w:rPr>
          <w:b/>
          <w:bCs/>
        </w:rPr>
      </w:pPr>
    </w:p>
    <w:p w14:paraId="740A5A4B" w14:textId="77777777" w:rsidR="00AA3CFA" w:rsidRDefault="00AA3CFA">
      <w:pPr>
        <w:rPr>
          <w:b/>
          <w:bCs/>
        </w:rPr>
      </w:pPr>
    </w:p>
    <w:p w14:paraId="71818CA0" w14:textId="77777777" w:rsidR="00AA3CFA" w:rsidRDefault="00AA3CFA">
      <w:pPr>
        <w:rPr>
          <w:b/>
          <w:bCs/>
        </w:rPr>
      </w:pPr>
    </w:p>
    <w:p w14:paraId="1F210B30" w14:textId="4C36E87B" w:rsidR="002E5AE3" w:rsidRPr="00337DB6" w:rsidRDefault="002E5AE3">
      <w:pPr>
        <w:rPr>
          <w:b/>
          <w:bCs/>
        </w:rPr>
      </w:pPr>
      <w:r w:rsidRPr="00337DB6">
        <w:rPr>
          <w:b/>
          <w:bCs/>
        </w:rPr>
        <w:lastRenderedPageBreak/>
        <w:t>Instructions:</w:t>
      </w:r>
    </w:p>
    <w:p w14:paraId="62D429F1" w14:textId="20AD688E" w:rsidR="00AA3CFA" w:rsidRDefault="00AA3CFA" w:rsidP="00AA3CFA">
      <w:r>
        <w:t>To run this program, type the following command first to compile the file:</w:t>
      </w:r>
    </w:p>
    <w:p w14:paraId="3790CE60" w14:textId="494A1AF5" w:rsidR="00AA3CFA" w:rsidRDefault="00AA3CFA" w:rsidP="00AA3CFA"/>
    <w:p w14:paraId="3371DCE4" w14:textId="77777777" w:rsidR="00AA3CFA" w:rsidRPr="00AA3CFA" w:rsidRDefault="00AA3CFA" w:rsidP="00AA3CFA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AA3CFA">
        <w:rPr>
          <w:sz w:val="20"/>
          <w:szCs w:val="20"/>
        </w:rPr>
        <w:tab/>
      </w:r>
      <w:r w:rsidRPr="00AA3CFA">
        <w:rPr>
          <w:rFonts w:ascii="Menlo" w:eastAsia="Times New Roman" w:hAnsi="Menlo" w:cs="Menlo"/>
          <w:color w:val="D4D4D4"/>
          <w:sz w:val="20"/>
          <w:szCs w:val="20"/>
        </w:rPr>
        <w:t>g++ HW1-extra.cpp -</w:t>
      </w:r>
      <w:proofErr w:type="spellStart"/>
      <w:r w:rsidRPr="00AA3CFA">
        <w:rPr>
          <w:rFonts w:ascii="Menlo" w:eastAsia="Times New Roman" w:hAnsi="Menlo" w:cs="Menlo"/>
          <w:color w:val="D4D4D4"/>
          <w:sz w:val="20"/>
          <w:szCs w:val="20"/>
        </w:rPr>
        <w:t>lstdc</w:t>
      </w:r>
      <w:proofErr w:type="spellEnd"/>
      <w:r w:rsidRPr="00AA3CFA">
        <w:rPr>
          <w:rFonts w:ascii="Menlo" w:eastAsia="Times New Roman" w:hAnsi="Menlo" w:cs="Menlo"/>
          <w:color w:val="D4D4D4"/>
          <w:sz w:val="20"/>
          <w:szCs w:val="20"/>
        </w:rPr>
        <w:t>++ -Wall -</w:t>
      </w:r>
      <w:proofErr w:type="spellStart"/>
      <w:r w:rsidRPr="00AA3CFA">
        <w:rPr>
          <w:rFonts w:ascii="Menlo" w:eastAsia="Times New Roman" w:hAnsi="Menlo" w:cs="Menlo"/>
          <w:color w:val="D4D4D4"/>
          <w:sz w:val="20"/>
          <w:szCs w:val="20"/>
        </w:rPr>
        <w:t>Wextra</w:t>
      </w:r>
      <w:proofErr w:type="spellEnd"/>
      <w:r w:rsidRPr="00AA3CFA">
        <w:rPr>
          <w:rFonts w:ascii="Menlo" w:eastAsia="Times New Roman" w:hAnsi="Menlo" w:cs="Menlo"/>
          <w:color w:val="D4D4D4"/>
          <w:sz w:val="20"/>
          <w:szCs w:val="20"/>
        </w:rPr>
        <w:t xml:space="preserve"> -std=</w:t>
      </w:r>
      <w:proofErr w:type="spellStart"/>
      <w:r w:rsidRPr="00AA3CFA">
        <w:rPr>
          <w:rFonts w:ascii="Menlo" w:eastAsia="Times New Roman" w:hAnsi="Menlo" w:cs="Menlo"/>
          <w:color w:val="D4D4D4"/>
          <w:sz w:val="20"/>
          <w:szCs w:val="20"/>
        </w:rPr>
        <w:t>c++</w:t>
      </w:r>
      <w:proofErr w:type="spellEnd"/>
      <w:r w:rsidRPr="00AA3CFA">
        <w:rPr>
          <w:rFonts w:ascii="Menlo" w:eastAsia="Times New Roman" w:hAnsi="Menlo" w:cs="Menlo"/>
          <w:color w:val="D4D4D4"/>
          <w:sz w:val="20"/>
          <w:szCs w:val="20"/>
        </w:rPr>
        <w:t>17 -o hw1extra</w:t>
      </w:r>
    </w:p>
    <w:p w14:paraId="1DBD5F46" w14:textId="04FCB376" w:rsidR="00AA3CFA" w:rsidRDefault="00AA3CFA" w:rsidP="00AA3CFA"/>
    <w:p w14:paraId="6D7D5DBA" w14:textId="286F2F58" w:rsidR="00AA3CFA" w:rsidRDefault="00AA3CFA" w:rsidP="00AA3CFA">
      <w:r>
        <w:t>To execute the program, type:</w:t>
      </w:r>
    </w:p>
    <w:p w14:paraId="4C78002F" w14:textId="32ABF446" w:rsidR="00AA3CFA" w:rsidRDefault="00AA3CFA" w:rsidP="00AA3CFA"/>
    <w:p w14:paraId="692A1F7C" w14:textId="3FC21DD0" w:rsidR="00AA3CFA" w:rsidRPr="00AA3CFA" w:rsidRDefault="00AA3CFA" w:rsidP="00AA3CFA">
      <w:pPr>
        <w:shd w:val="clear" w:color="auto" w:fill="1E1E1E"/>
        <w:spacing w:line="405" w:lineRule="atLeast"/>
        <w:ind w:firstLine="720"/>
        <w:rPr>
          <w:rFonts w:ascii="Menlo" w:eastAsia="Times New Roman" w:hAnsi="Menlo" w:cs="Menlo"/>
          <w:color w:val="D4D4D4"/>
          <w:sz w:val="20"/>
          <w:szCs w:val="20"/>
        </w:rPr>
      </w:pPr>
      <w:proofErr w:type="gramStart"/>
      <w:r w:rsidRPr="00AA3CFA">
        <w:rPr>
          <w:rFonts w:ascii="Menlo" w:eastAsia="Times New Roman" w:hAnsi="Menlo" w:cs="Menlo"/>
          <w:color w:val="D4D4D4"/>
          <w:sz w:val="20"/>
          <w:szCs w:val="20"/>
        </w:rPr>
        <w:t>./</w:t>
      </w:r>
      <w:proofErr w:type="gramEnd"/>
      <w:r w:rsidRPr="00AA3CFA">
        <w:rPr>
          <w:rFonts w:ascii="Menlo" w:eastAsia="Times New Roman" w:hAnsi="Menlo" w:cs="Menlo"/>
          <w:color w:val="D4D4D4"/>
          <w:sz w:val="20"/>
          <w:szCs w:val="20"/>
        </w:rPr>
        <w:t>hw1extra [graph input file name] [positive case input file name]</w:t>
      </w:r>
    </w:p>
    <w:p w14:paraId="09C6FC2C" w14:textId="77777777" w:rsidR="00AA3CFA" w:rsidRDefault="00AA3CFA" w:rsidP="00AA3CFA"/>
    <w:p w14:paraId="51A67EA8" w14:textId="5A21B66C" w:rsidR="00337DB6" w:rsidRDefault="00AA3CFA">
      <w:r>
        <w:t>The graph input file is required. And the positive case input file is optional. If no positive case input file is given. 100 random node numbers will be created.</w:t>
      </w:r>
      <w:r w:rsidR="009B1F95">
        <w:t xml:space="preserve"> Input files should be in the same folder with the code file.</w:t>
      </w:r>
    </w:p>
    <w:p w14:paraId="35353C2C" w14:textId="316F46FF" w:rsidR="009B1F95" w:rsidRDefault="009B1F95"/>
    <w:p w14:paraId="1756DBDB" w14:textId="5439833A" w:rsidR="00AA3CFA" w:rsidRDefault="00665CDD">
      <w:r>
        <w:t>Test Cases:</w:t>
      </w:r>
    </w:p>
    <w:p w14:paraId="5660363A" w14:textId="656D6625" w:rsidR="00665CDD" w:rsidRDefault="00665CDD">
      <w:r>
        <w:t>In my work, the test case was generated by using this online tool:</w:t>
      </w:r>
    </w:p>
    <w:p w14:paraId="23400A48" w14:textId="4ACECFA8" w:rsidR="00665CDD" w:rsidRDefault="00665CDD">
      <w:hyperlink r:id="rId6" w:history="1">
        <w:r w:rsidRPr="00770782">
          <w:rPr>
            <w:rStyle w:val="Hyperlink"/>
          </w:rPr>
          <w:t>https://test-case-generator.herokuapp.com/</w:t>
        </w:r>
      </w:hyperlink>
    </w:p>
    <w:p w14:paraId="0183EBB6" w14:textId="3CF64B8E" w:rsidR="00665CDD" w:rsidRDefault="00665CDD"/>
    <w:p w14:paraId="4FBD6765" w14:textId="69C5FC70" w:rsidR="00665CDD" w:rsidRDefault="00665CDD">
      <w:r>
        <w:t>Here is an example of create a test input file:</w:t>
      </w:r>
    </w:p>
    <w:p w14:paraId="2E5BD2CB" w14:textId="22E8B630" w:rsidR="00665CDD" w:rsidRDefault="00665CDD">
      <w:r>
        <w:rPr>
          <w:noProof/>
        </w:rPr>
        <w:drawing>
          <wp:inline distT="0" distB="0" distL="0" distR="0" wp14:anchorId="54A209CE" wp14:editId="42E79F15">
            <wp:extent cx="2932353" cy="2234353"/>
            <wp:effectExtent l="0" t="0" r="1905" b="1270"/>
            <wp:docPr id="32" name="Picture 3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text, application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075" cy="224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84139" w14:textId="08297288" w:rsidR="00665CDD" w:rsidRDefault="00665CDD"/>
    <w:p w14:paraId="24794602" w14:textId="77777777" w:rsidR="00337DB6" w:rsidRDefault="00337DB6"/>
    <w:p w14:paraId="769CF397" w14:textId="048CE809" w:rsidR="002E5AE3" w:rsidRPr="000E715A" w:rsidRDefault="00665CDD">
      <w:pPr>
        <w:rPr>
          <w:b/>
          <w:bCs/>
        </w:rPr>
      </w:pPr>
      <w:r w:rsidRPr="000E715A">
        <w:rPr>
          <w:b/>
          <w:bCs/>
        </w:rPr>
        <w:t>Reference:</w:t>
      </w:r>
    </w:p>
    <w:p w14:paraId="2CAE514D" w14:textId="3A6635D2" w:rsidR="00665CDD" w:rsidRDefault="00665CDD">
      <w:r>
        <w:t>Test cases:</w:t>
      </w:r>
    </w:p>
    <w:p w14:paraId="08101E91" w14:textId="77777777" w:rsidR="00665CDD" w:rsidRDefault="00665CDD" w:rsidP="00665CDD">
      <w:r>
        <w:tab/>
      </w:r>
      <w:hyperlink r:id="rId8" w:history="1">
        <w:r w:rsidRPr="00770782">
          <w:rPr>
            <w:rStyle w:val="Hyperlink"/>
          </w:rPr>
          <w:t>https://test-case-generator.herokuapp.com/</w:t>
        </w:r>
      </w:hyperlink>
    </w:p>
    <w:p w14:paraId="7E2B94B3" w14:textId="6D71575F" w:rsidR="00665CDD" w:rsidRDefault="00665CDD"/>
    <w:sectPr w:rsidR="00665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Menlo">
    <w:altName w:val="﷽﷽﷽﷽﷽﷽׹脌ĝ漰̩怀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FA14B6"/>
    <w:multiLevelType w:val="hybridMultilevel"/>
    <w:tmpl w:val="7854C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FD1"/>
    <w:rsid w:val="000E715A"/>
    <w:rsid w:val="002E5AE3"/>
    <w:rsid w:val="00337DB6"/>
    <w:rsid w:val="0055087F"/>
    <w:rsid w:val="00665CDD"/>
    <w:rsid w:val="007A0FD1"/>
    <w:rsid w:val="008B7002"/>
    <w:rsid w:val="009B1F95"/>
    <w:rsid w:val="00AA3CFA"/>
    <w:rsid w:val="00CB2DCA"/>
    <w:rsid w:val="00F94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17B57"/>
  <w15:chartTrackingRefBased/>
  <w15:docId w15:val="{812D6D29-38E7-D448-BD25-5E7F3056E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5A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5AE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A3C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74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-case-generator.herokuapp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st-case-generator.herokuapp.com/" TargetMode="External"/><Relationship Id="rId5" Type="http://schemas.openxmlformats.org/officeDocument/2006/relationships/hyperlink" Target="mailto:peiyeliu@usc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yl/Library/Group%20Containers/UBF8T346G9.Office/User%20Content.localized/Templates.localized/EE450%20read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EE450 readme.dotx</Template>
  <TotalTime>100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Peiye Liu</dc:creator>
  <cp:keywords/>
  <dc:description/>
  <cp:lastModifiedBy>Peiye Liu</cp:lastModifiedBy>
  <cp:revision>6</cp:revision>
  <dcterms:created xsi:type="dcterms:W3CDTF">2021-06-03T01:44:00Z</dcterms:created>
  <dcterms:modified xsi:type="dcterms:W3CDTF">2021-06-03T19:20:00Z</dcterms:modified>
</cp:coreProperties>
</file>